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7913" w14:textId="5C82F5D4" w:rsidR="005B5242" w:rsidRPr="009A2E56" w:rsidRDefault="005B5242">
      <w:pPr>
        <w:rPr>
          <w:rFonts w:ascii="Trebuchet MS" w:hAnsi="Trebuchet MS"/>
        </w:rPr>
      </w:pPr>
    </w:p>
    <w:tbl>
      <w:tblPr>
        <w:tblpPr w:leftFromText="187" w:rightFromText="187" w:bottomFromText="720" w:vertAnchor="page" w:horzAnchor="margin" w:tblpY="2342"/>
        <w:tblW w:w="50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10080"/>
      </w:tblGrid>
      <w:tr w:rsidR="00D34AB6" w:rsidRPr="00B41EAA" w14:paraId="59B37007" w14:textId="77777777" w:rsidTr="00B41EAA">
        <w:tc>
          <w:tcPr>
            <w:tcW w:w="10080" w:type="dxa"/>
          </w:tcPr>
          <w:sdt>
            <w:sdtPr>
              <w:rPr>
                <w:rFonts w:ascii="Trebuchet MS" w:hAnsi="Trebuchet MS"/>
                <w:b/>
                <w:bCs/>
                <w:sz w:val="48"/>
                <w:szCs w:val="40"/>
                <w:lang w:val="pt-PT"/>
              </w:rPr>
              <w:alias w:val="Title"/>
              <w:id w:val="-308007970"/>
              <w:placeholder>
                <w:docPart w:val="DC7DB5C510EA4165A67ECF1DCD4D8AB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7AA4203" w14:textId="2C4B41F2" w:rsidR="00D34AB6" w:rsidRPr="00B41EAA" w:rsidRDefault="00B41EAA" w:rsidP="00D34AB6">
                <w:pPr>
                  <w:pStyle w:val="Ttulo"/>
                  <w:jc w:val="center"/>
                  <w:rPr>
                    <w:rFonts w:ascii="Trebuchet MS" w:hAnsi="Trebuchet MS"/>
                    <w:b/>
                    <w:bCs/>
                    <w:sz w:val="96"/>
                    <w:lang w:val="pt-PT"/>
                  </w:rPr>
                </w:pPr>
                <w:proofErr w:type="spellStart"/>
                <w:r w:rsidRPr="00B41EAA">
                  <w:rPr>
                    <w:rFonts w:ascii="Trebuchet MS" w:hAnsi="Trebuchet MS"/>
                    <w:b/>
                    <w:bCs/>
                    <w:sz w:val="48"/>
                    <w:szCs w:val="40"/>
                    <w:lang w:val="pt-PT"/>
                  </w:rPr>
                  <w:t>Advanced</w:t>
                </w:r>
                <w:proofErr w:type="spellEnd"/>
                <w:r w:rsidRPr="00B41EAA">
                  <w:rPr>
                    <w:rFonts w:ascii="Trebuchet MS" w:hAnsi="Trebuchet MS"/>
                    <w:b/>
                    <w:bCs/>
                    <w:sz w:val="48"/>
                    <w:szCs w:val="40"/>
                    <w:lang w:val="pt-PT"/>
                  </w:rPr>
                  <w:t xml:space="preserve"> </w:t>
                </w:r>
                <w:proofErr w:type="spellStart"/>
                <w:r w:rsidRPr="00B41EAA">
                  <w:rPr>
                    <w:rFonts w:ascii="Trebuchet MS" w:hAnsi="Trebuchet MS"/>
                    <w:b/>
                    <w:bCs/>
                    <w:sz w:val="48"/>
                    <w:szCs w:val="40"/>
                    <w:lang w:val="pt-PT"/>
                  </w:rPr>
                  <w:t>Database</w:t>
                </w:r>
                <w:proofErr w:type="spellEnd"/>
                <w:r w:rsidRPr="00B41EAA">
                  <w:rPr>
                    <w:rFonts w:ascii="Trebuchet MS" w:hAnsi="Trebuchet MS"/>
                    <w:b/>
                    <w:bCs/>
                    <w:sz w:val="48"/>
                    <w:szCs w:val="40"/>
                    <w:lang w:val="pt-PT"/>
                  </w:rPr>
                  <w:t xml:space="preserve"> </w:t>
                </w:r>
                <w:proofErr w:type="spellStart"/>
                <w:r w:rsidRPr="00B41EAA">
                  <w:rPr>
                    <w:rFonts w:ascii="Trebuchet MS" w:hAnsi="Trebuchet MS"/>
                    <w:b/>
                    <w:bCs/>
                    <w:sz w:val="48"/>
                    <w:szCs w:val="40"/>
                    <w:lang w:val="pt-PT"/>
                  </w:rPr>
                  <w:t>Systems</w:t>
                </w:r>
                <w:proofErr w:type="spellEnd"/>
                <w:r w:rsidRPr="00B41EAA">
                  <w:rPr>
                    <w:rFonts w:ascii="Trebuchet MS" w:hAnsi="Trebuchet MS"/>
                    <w:b/>
                    <w:bCs/>
                    <w:sz w:val="48"/>
                    <w:szCs w:val="40"/>
                    <w:lang w:val="pt-PT"/>
                  </w:rPr>
                  <w:t xml:space="preserve"> (COM519) Rodrigo Queiroga Amaral</w:t>
                </w:r>
              </w:p>
            </w:sdtContent>
          </w:sdt>
        </w:tc>
      </w:tr>
      <w:tr w:rsidR="00D34AB6" w:rsidRPr="00B41EAA" w14:paraId="766644B4" w14:textId="77777777" w:rsidTr="00B41EAA">
        <w:tc>
          <w:tcPr>
            <w:tcW w:w="0" w:type="auto"/>
            <w:vAlign w:val="bottom"/>
          </w:tcPr>
          <w:p w14:paraId="53DD933C" w14:textId="563C5DA3" w:rsidR="00D34AB6" w:rsidRPr="00B41EAA" w:rsidRDefault="00D34AB6" w:rsidP="00D34AB6">
            <w:pPr>
              <w:pStyle w:val="Subttulo"/>
              <w:jc w:val="center"/>
              <w:rPr>
                <w:rFonts w:ascii="Trebuchet MS" w:hAnsi="Trebuchet MS"/>
                <w:sz w:val="36"/>
                <w:szCs w:val="36"/>
                <w:lang w:val="pt-PT"/>
              </w:rPr>
            </w:pPr>
          </w:p>
        </w:tc>
      </w:tr>
      <w:tr w:rsidR="00D34AB6" w:rsidRPr="00B41EAA" w14:paraId="173E9313" w14:textId="77777777" w:rsidTr="00B41EAA">
        <w:tc>
          <w:tcPr>
            <w:tcW w:w="0" w:type="auto"/>
            <w:vAlign w:val="bottom"/>
          </w:tcPr>
          <w:p w14:paraId="4C669A69" w14:textId="77777777" w:rsidR="00D34AB6" w:rsidRPr="00B41EAA" w:rsidRDefault="00D34AB6" w:rsidP="00D34AB6">
            <w:pPr>
              <w:rPr>
                <w:rFonts w:ascii="Trebuchet MS" w:hAnsi="Trebuchet MS"/>
                <w:lang w:val="pt-PT"/>
              </w:rPr>
            </w:pPr>
          </w:p>
        </w:tc>
      </w:tr>
      <w:tr w:rsidR="00D34AB6" w:rsidRPr="009A2E56" w14:paraId="35943A0B" w14:textId="77777777" w:rsidTr="00B41EAA">
        <w:tc>
          <w:tcPr>
            <w:tcW w:w="0" w:type="auto"/>
            <w:vAlign w:val="bottom"/>
          </w:tcPr>
          <w:p w14:paraId="3D758416" w14:textId="41D1E3B4" w:rsidR="00D34AB6" w:rsidRPr="000D78B8" w:rsidRDefault="00673126" w:rsidP="000D78B8">
            <w:pPr>
              <w:pStyle w:val="Ttulo2"/>
              <w:rPr>
                <w:rFonts w:ascii="Trebuchet MS" w:hAnsi="Trebuchet MS"/>
              </w:rPr>
            </w:pPr>
            <w:r w:rsidRPr="000D78B8">
              <w:rPr>
                <w:rFonts w:ascii="Trebuchet MS" w:hAnsi="Trebuchet MS"/>
                <w:color w:val="auto"/>
              </w:rPr>
              <w:t>Link to hosted web</w:t>
            </w:r>
            <w:r w:rsidR="000C27B5" w:rsidRPr="000D78B8">
              <w:rPr>
                <w:rFonts w:ascii="Trebuchet MS" w:hAnsi="Trebuchet MS"/>
                <w:color w:val="auto"/>
              </w:rPr>
              <w:t xml:space="preserve"> application:</w:t>
            </w:r>
            <w:r w:rsidR="000C27B5" w:rsidRPr="000D78B8">
              <w:rPr>
                <w:rFonts w:ascii="Trebuchet MS" w:hAnsi="Trebuchet MS"/>
              </w:rPr>
              <w:t xml:space="preserve"> </w:t>
            </w:r>
            <w:hyperlink r:id="rId11" w:history="1">
              <w:r w:rsidR="000C27B5" w:rsidRPr="000D78B8">
                <w:rPr>
                  <w:rStyle w:val="Hiperligao"/>
                  <w:rFonts w:ascii="Trebuchet MS" w:hAnsi="Trebuchet MS"/>
                </w:rPr>
                <w:t>http://localhost:3000/home</w:t>
              </w:r>
            </w:hyperlink>
          </w:p>
          <w:p w14:paraId="2C6756EC" w14:textId="235D2043" w:rsidR="000C27B5" w:rsidRDefault="000C27B5" w:rsidP="000D78B8">
            <w:pPr>
              <w:pStyle w:val="Ttulo2"/>
            </w:pPr>
            <w:r w:rsidRPr="000D78B8">
              <w:rPr>
                <w:rFonts w:ascii="Trebuchet MS" w:hAnsi="Trebuchet MS"/>
                <w:color w:val="auto"/>
              </w:rPr>
              <w:t xml:space="preserve">Link to </w:t>
            </w:r>
            <w:proofErr w:type="spellStart"/>
            <w:r w:rsidR="00FE1E7D" w:rsidRPr="000D78B8">
              <w:rPr>
                <w:rFonts w:ascii="Trebuchet MS" w:hAnsi="Trebuchet MS"/>
                <w:color w:val="auto"/>
              </w:rPr>
              <w:t>G</w:t>
            </w:r>
            <w:r w:rsidRPr="000D78B8">
              <w:rPr>
                <w:rFonts w:ascii="Trebuchet MS" w:hAnsi="Trebuchet MS"/>
                <w:color w:val="auto"/>
              </w:rPr>
              <w:t>it</w:t>
            </w:r>
            <w:r w:rsidR="00FE1E7D" w:rsidRPr="000D78B8">
              <w:rPr>
                <w:rFonts w:ascii="Trebuchet MS" w:hAnsi="Trebuchet MS"/>
                <w:color w:val="auto"/>
              </w:rPr>
              <w:t>h</w:t>
            </w:r>
            <w:r w:rsidRPr="000D78B8">
              <w:rPr>
                <w:rFonts w:ascii="Trebuchet MS" w:hAnsi="Trebuchet MS"/>
                <w:color w:val="auto"/>
              </w:rPr>
              <w:t>ub</w:t>
            </w:r>
            <w:proofErr w:type="spellEnd"/>
            <w:r w:rsidRPr="000D78B8">
              <w:rPr>
                <w:rFonts w:ascii="Trebuchet MS" w:hAnsi="Trebuchet MS"/>
                <w:color w:val="auto"/>
              </w:rPr>
              <w:t xml:space="preserve"> </w:t>
            </w:r>
            <w:r w:rsidR="00FE1E7D" w:rsidRPr="000D78B8">
              <w:rPr>
                <w:rFonts w:ascii="Trebuchet MS" w:hAnsi="Trebuchet MS"/>
                <w:color w:val="auto"/>
              </w:rPr>
              <w:t>r</w:t>
            </w:r>
            <w:r w:rsidRPr="000D78B8">
              <w:rPr>
                <w:rFonts w:ascii="Trebuchet MS" w:hAnsi="Trebuchet MS"/>
                <w:color w:val="auto"/>
              </w:rPr>
              <w:t>epository</w:t>
            </w:r>
            <w:r w:rsidR="00FE1E7D" w:rsidRPr="000D78B8">
              <w:rPr>
                <w:rFonts w:ascii="Trebuchet MS" w:hAnsi="Trebuchet MS"/>
                <w:color w:val="auto"/>
              </w:rPr>
              <w:t xml:space="preserve">: </w:t>
            </w:r>
            <w:hyperlink r:id="rId12" w:history="1">
              <w:r w:rsidR="00324101" w:rsidRPr="000D78B8">
                <w:rPr>
                  <w:rStyle w:val="Hiperligao"/>
                  <w:rFonts w:ascii="Trebuchet MS" w:hAnsi="Trebuchet MS"/>
                </w:rPr>
                <w:t>https://github.com/RQAmaral/ADVANCED_DATABASE_SYSTEMS_COM519_ASSESSMENT</w:t>
              </w:r>
            </w:hyperlink>
          </w:p>
          <w:p w14:paraId="71752187" w14:textId="4F2DD593" w:rsidR="00324101" w:rsidRPr="009A2E56" w:rsidRDefault="00324101" w:rsidP="00EB5096">
            <w:pPr>
              <w:rPr>
                <w:rFonts w:ascii="Trebuchet MS" w:hAnsi="Trebuchet MS"/>
              </w:rPr>
            </w:pPr>
          </w:p>
        </w:tc>
      </w:tr>
    </w:tbl>
    <w:p w14:paraId="1A5631A0" w14:textId="39CCCB63" w:rsidR="00747E19" w:rsidRDefault="00747E19" w:rsidP="00FE4316">
      <w:pPr>
        <w:pStyle w:val="Ttulo1"/>
        <w:rPr>
          <w:rFonts w:ascii="Trebuchet MS" w:hAnsi="Trebuchet MS"/>
          <w:b/>
          <w:sz w:val="40"/>
        </w:rPr>
      </w:pPr>
      <w:bookmarkStart w:id="0" w:name="_Toc473039571"/>
    </w:p>
    <w:p w14:paraId="00A372DB" w14:textId="77777777" w:rsidR="000D78B8" w:rsidRPr="000D78B8" w:rsidRDefault="000D78B8" w:rsidP="000D78B8"/>
    <w:p w14:paraId="19DB9F15" w14:textId="77777777" w:rsidR="00DF1E4E" w:rsidRDefault="00DF1E4E" w:rsidP="00DF1E4E"/>
    <w:p w14:paraId="5FFD8566" w14:textId="77777777" w:rsidR="00DF1E4E" w:rsidRDefault="00DF1E4E" w:rsidP="00DF1E4E"/>
    <w:p w14:paraId="65CBC8B3" w14:textId="77777777" w:rsidR="00DF1E4E" w:rsidRDefault="00DF1E4E" w:rsidP="00DF1E4E"/>
    <w:p w14:paraId="73E738E5" w14:textId="77777777" w:rsidR="00DF1E4E" w:rsidRDefault="00DF1E4E" w:rsidP="00DF1E4E"/>
    <w:p w14:paraId="7D18C62A" w14:textId="77777777" w:rsidR="00DF1E4E" w:rsidRDefault="00DF1E4E" w:rsidP="00DF1E4E"/>
    <w:p w14:paraId="63ABE78D" w14:textId="77777777" w:rsidR="00DF1E4E" w:rsidRDefault="00DF1E4E" w:rsidP="00DF1E4E"/>
    <w:p w14:paraId="70CB703C" w14:textId="77777777" w:rsidR="00DF1E4E" w:rsidRPr="00DF1E4E" w:rsidRDefault="00DF1E4E" w:rsidP="00DF1E4E"/>
    <w:p w14:paraId="6BF97415" w14:textId="0EFFECAC" w:rsidR="00265376" w:rsidRDefault="00265376" w:rsidP="00265376">
      <w:pPr>
        <w:rPr>
          <w:rFonts w:ascii="Trebuchet MS" w:hAnsi="Trebuchet MS"/>
        </w:rPr>
      </w:pPr>
    </w:p>
    <w:p w14:paraId="0B272D46" w14:textId="77777777" w:rsidR="00C562F4" w:rsidRPr="009A2E56" w:rsidRDefault="00C562F4" w:rsidP="00265376">
      <w:pPr>
        <w:rPr>
          <w:rFonts w:ascii="Trebuchet MS" w:hAnsi="Trebuchet MS"/>
        </w:rPr>
      </w:pPr>
    </w:p>
    <w:p w14:paraId="490D704D" w14:textId="47CCE411" w:rsidR="007024E4" w:rsidRPr="009A2E56" w:rsidRDefault="007024E4" w:rsidP="00FE4316">
      <w:pPr>
        <w:pStyle w:val="Ttulo1"/>
        <w:rPr>
          <w:rFonts w:ascii="Trebuchet MS" w:hAnsi="Trebuchet MS"/>
          <w:b/>
          <w:sz w:val="40"/>
        </w:rPr>
      </w:pPr>
      <w:r w:rsidRPr="009A2E56">
        <w:rPr>
          <w:rFonts w:ascii="Trebuchet MS" w:hAnsi="Trebuchet MS"/>
          <w:b/>
          <w:sz w:val="40"/>
        </w:rPr>
        <w:lastRenderedPageBreak/>
        <w:t>Introduction</w:t>
      </w:r>
    </w:p>
    <w:p w14:paraId="61632D98" w14:textId="551928D7" w:rsidR="008A4570" w:rsidRDefault="008A4570" w:rsidP="00E20FC7">
      <w:pPr>
        <w:rPr>
          <w:rFonts w:ascii="Trebuchet MS" w:hAnsi="Trebuchet MS"/>
          <w:sz w:val="28"/>
          <w:szCs w:val="28"/>
        </w:rPr>
      </w:pPr>
    </w:p>
    <w:bookmarkEnd w:id="0"/>
    <w:p w14:paraId="7314BFB4" w14:textId="58344917" w:rsidR="00193A3E" w:rsidRPr="009A2E56" w:rsidRDefault="00F02178" w:rsidP="00193A3E">
      <w:pPr>
        <w:rPr>
          <w:rFonts w:ascii="Trebuchet MS" w:eastAsiaTheme="majorEastAsia" w:hAnsi="Trebuchet MS" w:cstheme="majorBidi"/>
          <w:b/>
          <w:bCs/>
          <w:i/>
          <w:color w:val="6076B4" w:themeColor="accent1"/>
          <w:sz w:val="40"/>
          <w:szCs w:val="32"/>
        </w:rPr>
      </w:pPr>
      <w:r>
        <w:rPr>
          <w:rFonts w:ascii="Trebuchet MS" w:eastAsiaTheme="majorEastAsia" w:hAnsi="Trebuchet MS" w:cstheme="majorBidi"/>
          <w:b/>
          <w:bCs/>
          <w:i/>
          <w:color w:val="6076B4" w:themeColor="accent1"/>
          <w:sz w:val="40"/>
          <w:szCs w:val="32"/>
        </w:rPr>
        <w:t>System Overview</w:t>
      </w:r>
    </w:p>
    <w:p w14:paraId="1A2EE8F0" w14:textId="25A8053A" w:rsidR="00895308" w:rsidRPr="004068C5" w:rsidRDefault="00895308" w:rsidP="004037A9">
      <w:pPr>
        <w:rPr>
          <w:rFonts w:ascii="Trebuchet MS" w:hAnsi="Trebuchet MS"/>
          <w:sz w:val="28"/>
          <w:szCs w:val="28"/>
        </w:rPr>
      </w:pPr>
    </w:p>
    <w:p w14:paraId="211107C1" w14:textId="3669AFC3" w:rsidR="00655C17" w:rsidRPr="001E2842" w:rsidRDefault="0047662C" w:rsidP="00655C17">
      <w:pPr>
        <w:rPr>
          <w:rFonts w:ascii="Trebuchet MS" w:eastAsiaTheme="majorEastAsia" w:hAnsi="Trebuchet MS" w:cstheme="majorBidi"/>
          <w:b/>
          <w:bCs/>
          <w:i/>
          <w:color w:val="6076B4" w:themeColor="accent1"/>
          <w:sz w:val="40"/>
          <w:szCs w:val="32"/>
          <w:lang w:val="en-GB"/>
        </w:rPr>
      </w:pPr>
      <w:r>
        <w:rPr>
          <w:rFonts w:ascii="Trebuchet MS" w:eastAsiaTheme="majorEastAsia" w:hAnsi="Trebuchet MS" w:cstheme="majorBidi"/>
          <w:b/>
          <w:bCs/>
          <w:i/>
          <w:color w:val="6076B4" w:themeColor="accent1"/>
          <w:sz w:val="40"/>
          <w:szCs w:val="32"/>
          <w:lang w:val="en-GB"/>
        </w:rPr>
        <w:t>Key</w:t>
      </w:r>
      <w:r w:rsidR="00417E80" w:rsidRPr="001E2842">
        <w:rPr>
          <w:rFonts w:ascii="Trebuchet MS" w:eastAsiaTheme="majorEastAsia" w:hAnsi="Trebuchet MS" w:cstheme="majorBidi"/>
          <w:b/>
          <w:bCs/>
          <w:i/>
          <w:color w:val="6076B4" w:themeColor="accent1"/>
          <w:sz w:val="40"/>
          <w:szCs w:val="32"/>
          <w:lang w:val="en-GB"/>
        </w:rPr>
        <w:t xml:space="preserve"> Design</w:t>
      </w:r>
      <w:r w:rsidR="00467600">
        <w:rPr>
          <w:rFonts w:ascii="Trebuchet MS" w:eastAsiaTheme="majorEastAsia" w:hAnsi="Trebuchet MS" w:cstheme="majorBidi"/>
          <w:b/>
          <w:bCs/>
          <w:i/>
          <w:color w:val="6076B4" w:themeColor="accent1"/>
          <w:sz w:val="40"/>
          <w:szCs w:val="32"/>
          <w:lang w:val="en-GB"/>
        </w:rPr>
        <w:t xml:space="preserve"> Decisions</w:t>
      </w:r>
    </w:p>
    <w:p w14:paraId="24044F4D" w14:textId="77777777" w:rsidR="00EB0E6F" w:rsidRPr="009A2E56" w:rsidRDefault="00EB0E6F" w:rsidP="005A207C">
      <w:pPr>
        <w:jc w:val="both"/>
        <w:rPr>
          <w:rFonts w:ascii="Trebuchet MS" w:hAnsi="Trebuchet MS"/>
          <w:sz w:val="28"/>
          <w:szCs w:val="28"/>
        </w:rPr>
      </w:pPr>
    </w:p>
    <w:p w14:paraId="42994BBD" w14:textId="44DFFB59" w:rsidR="00AB45C8" w:rsidRPr="00CA0C0D" w:rsidRDefault="00AB45C8" w:rsidP="00CA0C0D">
      <w:pPr>
        <w:pStyle w:val="Ttulo2"/>
        <w:rPr>
          <w:rFonts w:ascii="Trebuchet MS" w:hAnsi="Trebuchet MS"/>
        </w:rPr>
      </w:pPr>
      <w:r w:rsidRPr="00CA0C0D">
        <w:rPr>
          <w:rFonts w:ascii="Trebuchet MS" w:hAnsi="Trebuchet MS"/>
        </w:rPr>
        <w:t>The response algorithm</w:t>
      </w:r>
    </w:p>
    <w:p w14:paraId="5FBA635E" w14:textId="77777777" w:rsidR="000E704D" w:rsidRPr="000E704D" w:rsidRDefault="000E704D" w:rsidP="000E704D">
      <w:pPr>
        <w:rPr>
          <w:rFonts w:ascii="Trebuchet MS" w:hAnsi="Trebuchet MS"/>
          <w:sz w:val="28"/>
          <w:szCs w:val="28"/>
        </w:rPr>
      </w:pPr>
    </w:p>
    <w:p w14:paraId="7810F3A5" w14:textId="43217EE6" w:rsidR="00AB45C8" w:rsidRDefault="00AB45C8" w:rsidP="00AB45C8">
      <w:pPr>
        <w:pStyle w:val="Ttulo2"/>
        <w:rPr>
          <w:rFonts w:ascii="Trebuchet MS" w:hAnsi="Trebuchet MS"/>
        </w:rPr>
      </w:pPr>
      <w:r w:rsidRPr="005C75C4">
        <w:rPr>
          <w:rFonts w:ascii="Trebuchet MS" w:hAnsi="Trebuchet MS"/>
        </w:rPr>
        <w:t>The Google search algorithm</w:t>
      </w:r>
    </w:p>
    <w:p w14:paraId="770E11FF" w14:textId="77777777" w:rsidR="00976C2A" w:rsidRPr="00976C2A" w:rsidRDefault="00976C2A" w:rsidP="00976C2A">
      <w:pPr>
        <w:rPr>
          <w:rFonts w:ascii="Trebuchet MS" w:hAnsi="Trebuchet MS"/>
          <w:sz w:val="28"/>
          <w:szCs w:val="28"/>
        </w:rPr>
      </w:pPr>
    </w:p>
    <w:p w14:paraId="0EFE3226" w14:textId="62FDB64B" w:rsidR="00655C17" w:rsidRPr="009A2E56" w:rsidRDefault="00655C17" w:rsidP="009D7C33">
      <w:pPr>
        <w:pStyle w:val="Ttulo1"/>
        <w:rPr>
          <w:rFonts w:ascii="Trebuchet MS" w:hAnsi="Trebuchet MS"/>
          <w:b/>
          <w:sz w:val="40"/>
        </w:rPr>
      </w:pPr>
      <w:r w:rsidRPr="009A2E56">
        <w:rPr>
          <w:rFonts w:ascii="Trebuchet MS" w:hAnsi="Trebuchet MS"/>
          <w:b/>
          <w:sz w:val="40"/>
        </w:rPr>
        <w:t>Conclusion</w:t>
      </w:r>
      <w:r w:rsidR="009B7468" w:rsidRPr="009A2E56">
        <w:rPr>
          <w:rFonts w:ascii="Trebuchet MS" w:hAnsi="Trebuchet MS"/>
          <w:b/>
          <w:sz w:val="40"/>
        </w:rPr>
        <w:t xml:space="preserve"> </w:t>
      </w:r>
    </w:p>
    <w:p w14:paraId="0D8EC513" w14:textId="77777777" w:rsidR="00CA0C0D" w:rsidRPr="00202066" w:rsidRDefault="00CA0C0D" w:rsidP="00202066">
      <w:pPr>
        <w:rPr>
          <w:rFonts w:ascii="Trebuchet MS" w:hAnsi="Trebuchet MS"/>
          <w:sz w:val="28"/>
          <w:szCs w:val="28"/>
        </w:rPr>
      </w:pPr>
    </w:p>
    <w:p w14:paraId="1AF09B7A" w14:textId="3FB49396" w:rsidR="00D05B2C" w:rsidRPr="009A2E56" w:rsidRDefault="00D05B2C" w:rsidP="00D05B2C">
      <w:pPr>
        <w:pStyle w:val="Ttulo1"/>
        <w:rPr>
          <w:rFonts w:ascii="Trebuchet MS" w:hAnsi="Trebuchet MS"/>
          <w:b/>
          <w:sz w:val="40"/>
        </w:rPr>
      </w:pPr>
      <w:r w:rsidRPr="009A2E56">
        <w:rPr>
          <w:rFonts w:ascii="Trebuchet MS" w:hAnsi="Trebuchet MS"/>
          <w:b/>
          <w:sz w:val="40"/>
        </w:rPr>
        <w:t>Reference List (Harvard Style)</w:t>
      </w:r>
    </w:p>
    <w:p w14:paraId="0710649D" w14:textId="35605B82" w:rsidR="00D05B2C" w:rsidRPr="001506C7" w:rsidRDefault="00D05B2C" w:rsidP="00202066">
      <w:pPr>
        <w:pStyle w:val="NormalWeb"/>
        <w:spacing w:after="0" w:line="360" w:lineRule="atLeast"/>
        <w:rPr>
          <w:rFonts w:ascii="Trebuchet MS" w:hAnsi="Trebuchet MS" w:cs="Calibri"/>
          <w:color w:val="000000"/>
          <w:sz w:val="28"/>
          <w:szCs w:val="28"/>
          <w:u w:val="single"/>
        </w:rPr>
      </w:pPr>
    </w:p>
    <w:sectPr w:rsidR="00D05B2C" w:rsidRPr="001506C7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1252" w14:textId="77777777" w:rsidR="0008708C" w:rsidRDefault="0008708C">
      <w:pPr>
        <w:spacing w:after="0" w:line="240" w:lineRule="auto"/>
      </w:pPr>
      <w:r>
        <w:separator/>
      </w:r>
    </w:p>
  </w:endnote>
  <w:endnote w:type="continuationSeparator" w:id="0">
    <w:p w14:paraId="35EA200E" w14:textId="77777777" w:rsidR="0008708C" w:rsidRDefault="0008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1D4F" w14:textId="77777777" w:rsidR="005B5242" w:rsidRDefault="005B5242">
    <w:pPr>
      <w:jc w:val="right"/>
    </w:pPr>
  </w:p>
  <w:p w14:paraId="6063101A" w14:textId="77777777" w:rsidR="005B5242" w:rsidRDefault="00B2656D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536D9C52" w14:textId="77777777" w:rsidR="005B5242" w:rsidRDefault="00B2656D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anchorId="463BAF87" wp14:editId="7AC9A914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73EB21F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2F12DEB1" w14:textId="77777777" w:rsidR="005B5242" w:rsidRDefault="005B5242">
    <w:pPr>
      <w:pStyle w:val="SemEspaamento"/>
      <w:rPr>
        <w:sz w:val="2"/>
        <w:szCs w:val="2"/>
      </w:rPr>
    </w:pPr>
  </w:p>
  <w:p w14:paraId="01F5EB2B" w14:textId="77777777" w:rsidR="005B5242" w:rsidRDefault="005B5242"/>
  <w:p w14:paraId="524B934E" w14:textId="77777777" w:rsidR="005B5242" w:rsidRDefault="005B5242"/>
  <w:p w14:paraId="385F0A81" w14:textId="77777777" w:rsidR="005B5242" w:rsidRDefault="005B5242"/>
  <w:p w14:paraId="3122C850" w14:textId="77777777" w:rsidR="00AA7187" w:rsidRDefault="00AA71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CFA73" w14:textId="77777777" w:rsidR="00B0543B" w:rsidRDefault="00B0543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0D869" w14:textId="77777777" w:rsidR="00AA7187" w:rsidRDefault="00AA71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5BFA" w14:textId="77777777" w:rsidR="0008708C" w:rsidRDefault="0008708C">
      <w:pPr>
        <w:spacing w:after="0" w:line="240" w:lineRule="auto"/>
      </w:pPr>
      <w:r>
        <w:separator/>
      </w:r>
    </w:p>
  </w:footnote>
  <w:footnote w:type="continuationSeparator" w:id="0">
    <w:p w14:paraId="3945CF92" w14:textId="77777777" w:rsidR="0008708C" w:rsidRDefault="0008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  <w:lang w:val="pt-PT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F4415FF" w14:textId="16660935" w:rsidR="005B5242" w:rsidRPr="00B41EAA" w:rsidRDefault="00B41EAA">
        <w:pPr>
          <w:spacing w:after="0"/>
          <w:jc w:val="center"/>
          <w:rPr>
            <w:color w:val="E4E9EF" w:themeColor="background2"/>
            <w:lang w:val="pt-PT"/>
          </w:rPr>
        </w:pPr>
        <w:proofErr w:type="spellStart"/>
        <w:r w:rsidRPr="00B41EAA">
          <w:rPr>
            <w:color w:val="6076B4" w:themeColor="accent1"/>
            <w:lang w:val="pt-PT"/>
          </w:rPr>
          <w:t>Advanced</w:t>
        </w:r>
        <w:proofErr w:type="spellEnd"/>
        <w:r w:rsidRPr="00B41EAA">
          <w:rPr>
            <w:color w:val="6076B4" w:themeColor="accent1"/>
            <w:lang w:val="pt-PT"/>
          </w:rPr>
          <w:t xml:space="preserve"> </w:t>
        </w:r>
        <w:proofErr w:type="spellStart"/>
        <w:r w:rsidRPr="00B41EAA">
          <w:rPr>
            <w:color w:val="6076B4" w:themeColor="accent1"/>
            <w:lang w:val="pt-PT"/>
          </w:rPr>
          <w:t>Database</w:t>
        </w:r>
        <w:proofErr w:type="spellEnd"/>
        <w:r w:rsidRPr="00B41EAA">
          <w:rPr>
            <w:color w:val="6076B4" w:themeColor="accent1"/>
            <w:lang w:val="pt-PT"/>
          </w:rPr>
          <w:t xml:space="preserve"> </w:t>
        </w:r>
        <w:proofErr w:type="spellStart"/>
        <w:r w:rsidRPr="00B41EAA">
          <w:rPr>
            <w:color w:val="6076B4" w:themeColor="accent1"/>
            <w:lang w:val="pt-PT"/>
          </w:rPr>
          <w:t>Systems</w:t>
        </w:r>
        <w:proofErr w:type="spellEnd"/>
        <w:r w:rsidRPr="00B41EAA">
          <w:rPr>
            <w:color w:val="6076B4" w:themeColor="accent1"/>
            <w:lang w:val="pt-PT"/>
          </w:rPr>
          <w:t xml:space="preserve"> (COM519) Rodrigo Queiroga Amaral</w:t>
        </w:r>
      </w:p>
    </w:sdtContent>
  </w:sdt>
  <w:p w14:paraId="020CCA5B" w14:textId="77777777" w:rsidR="005B5242" w:rsidRDefault="00B2656D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14:paraId="3FBBBC0E" w14:textId="77777777" w:rsidR="00AA7187" w:rsidRDefault="00AA71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E4"/>
    <w:rsid w:val="0000679D"/>
    <w:rsid w:val="000140FB"/>
    <w:rsid w:val="00015FF0"/>
    <w:rsid w:val="0005171A"/>
    <w:rsid w:val="00052D6A"/>
    <w:rsid w:val="000623E6"/>
    <w:rsid w:val="000664A0"/>
    <w:rsid w:val="00082A29"/>
    <w:rsid w:val="0008708C"/>
    <w:rsid w:val="000935B4"/>
    <w:rsid w:val="000A1A4D"/>
    <w:rsid w:val="000B28C7"/>
    <w:rsid w:val="000B5AFB"/>
    <w:rsid w:val="000C1F52"/>
    <w:rsid w:val="000C27B5"/>
    <w:rsid w:val="000D2D55"/>
    <w:rsid w:val="000D78B8"/>
    <w:rsid w:val="000E704D"/>
    <w:rsid w:val="000F3EA3"/>
    <w:rsid w:val="000F62A4"/>
    <w:rsid w:val="00100A0F"/>
    <w:rsid w:val="00117A51"/>
    <w:rsid w:val="00122191"/>
    <w:rsid w:val="00132702"/>
    <w:rsid w:val="001506C7"/>
    <w:rsid w:val="00153E4C"/>
    <w:rsid w:val="00156AB7"/>
    <w:rsid w:val="00160129"/>
    <w:rsid w:val="00161E84"/>
    <w:rsid w:val="00163CF3"/>
    <w:rsid w:val="001863D0"/>
    <w:rsid w:val="00187C7B"/>
    <w:rsid w:val="00193A3E"/>
    <w:rsid w:val="0019749F"/>
    <w:rsid w:val="001A5090"/>
    <w:rsid w:val="001A53B1"/>
    <w:rsid w:val="001B5C91"/>
    <w:rsid w:val="001B6CA8"/>
    <w:rsid w:val="001E2842"/>
    <w:rsid w:val="001F12FA"/>
    <w:rsid w:val="001F4347"/>
    <w:rsid w:val="00202066"/>
    <w:rsid w:val="002040FC"/>
    <w:rsid w:val="002042B5"/>
    <w:rsid w:val="00206645"/>
    <w:rsid w:val="00220AD2"/>
    <w:rsid w:val="0022641B"/>
    <w:rsid w:val="002269A2"/>
    <w:rsid w:val="002515F6"/>
    <w:rsid w:val="002520D4"/>
    <w:rsid w:val="00260DEC"/>
    <w:rsid w:val="00265376"/>
    <w:rsid w:val="00276513"/>
    <w:rsid w:val="00282F8F"/>
    <w:rsid w:val="00284E9E"/>
    <w:rsid w:val="002B7DD7"/>
    <w:rsid w:val="002C5CEC"/>
    <w:rsid w:val="002D103F"/>
    <w:rsid w:val="002D4A5D"/>
    <w:rsid w:val="002E075F"/>
    <w:rsid w:val="002E51E9"/>
    <w:rsid w:val="00314CDA"/>
    <w:rsid w:val="00314E43"/>
    <w:rsid w:val="00324101"/>
    <w:rsid w:val="00332C8B"/>
    <w:rsid w:val="00334542"/>
    <w:rsid w:val="00336EB3"/>
    <w:rsid w:val="0035317B"/>
    <w:rsid w:val="00375C32"/>
    <w:rsid w:val="003765BB"/>
    <w:rsid w:val="003A2BE1"/>
    <w:rsid w:val="003A56D1"/>
    <w:rsid w:val="003C4BA1"/>
    <w:rsid w:val="004037A9"/>
    <w:rsid w:val="004068C5"/>
    <w:rsid w:val="00412964"/>
    <w:rsid w:val="00415183"/>
    <w:rsid w:val="00417E80"/>
    <w:rsid w:val="00421E77"/>
    <w:rsid w:val="00434A00"/>
    <w:rsid w:val="00442594"/>
    <w:rsid w:val="00443F59"/>
    <w:rsid w:val="00445C3C"/>
    <w:rsid w:val="00453BDB"/>
    <w:rsid w:val="00460ED4"/>
    <w:rsid w:val="00467600"/>
    <w:rsid w:val="00470A6F"/>
    <w:rsid w:val="0047662C"/>
    <w:rsid w:val="004853D9"/>
    <w:rsid w:val="00496738"/>
    <w:rsid w:val="004A4AE0"/>
    <w:rsid w:val="004B0BA4"/>
    <w:rsid w:val="004E0A9D"/>
    <w:rsid w:val="004E5DE3"/>
    <w:rsid w:val="004F4DD2"/>
    <w:rsid w:val="00512161"/>
    <w:rsid w:val="00515F28"/>
    <w:rsid w:val="00516C78"/>
    <w:rsid w:val="0056075A"/>
    <w:rsid w:val="00571B51"/>
    <w:rsid w:val="00587B45"/>
    <w:rsid w:val="005A16B5"/>
    <w:rsid w:val="005A207C"/>
    <w:rsid w:val="005A5B39"/>
    <w:rsid w:val="005B5242"/>
    <w:rsid w:val="005B7777"/>
    <w:rsid w:val="005C75C4"/>
    <w:rsid w:val="005F062F"/>
    <w:rsid w:val="005F42B5"/>
    <w:rsid w:val="00610732"/>
    <w:rsid w:val="00610A83"/>
    <w:rsid w:val="00615078"/>
    <w:rsid w:val="00620FDF"/>
    <w:rsid w:val="006250EB"/>
    <w:rsid w:val="00631B1D"/>
    <w:rsid w:val="0064112D"/>
    <w:rsid w:val="00646E64"/>
    <w:rsid w:val="00655C17"/>
    <w:rsid w:val="00673126"/>
    <w:rsid w:val="006865B2"/>
    <w:rsid w:val="006905FF"/>
    <w:rsid w:val="00691141"/>
    <w:rsid w:val="00697B9F"/>
    <w:rsid w:val="006A51FF"/>
    <w:rsid w:val="006D09AA"/>
    <w:rsid w:val="006D6AE8"/>
    <w:rsid w:val="006F3214"/>
    <w:rsid w:val="006F7355"/>
    <w:rsid w:val="007024E4"/>
    <w:rsid w:val="00711A96"/>
    <w:rsid w:val="007165CA"/>
    <w:rsid w:val="007401DD"/>
    <w:rsid w:val="00742680"/>
    <w:rsid w:val="00747E19"/>
    <w:rsid w:val="007542E0"/>
    <w:rsid w:val="00793CC6"/>
    <w:rsid w:val="007C0C26"/>
    <w:rsid w:val="007C1E18"/>
    <w:rsid w:val="007C23D8"/>
    <w:rsid w:val="007D1B4F"/>
    <w:rsid w:val="007E1882"/>
    <w:rsid w:val="007E6C91"/>
    <w:rsid w:val="007F19E7"/>
    <w:rsid w:val="00812FEA"/>
    <w:rsid w:val="00813736"/>
    <w:rsid w:val="008532BF"/>
    <w:rsid w:val="0087646D"/>
    <w:rsid w:val="008937B9"/>
    <w:rsid w:val="00895308"/>
    <w:rsid w:val="008A4570"/>
    <w:rsid w:val="008B4EE5"/>
    <w:rsid w:val="008D7A74"/>
    <w:rsid w:val="008E13B8"/>
    <w:rsid w:val="008E686E"/>
    <w:rsid w:val="00910EE4"/>
    <w:rsid w:val="009200A7"/>
    <w:rsid w:val="00933597"/>
    <w:rsid w:val="0094134D"/>
    <w:rsid w:val="009416C3"/>
    <w:rsid w:val="00941A43"/>
    <w:rsid w:val="009537C9"/>
    <w:rsid w:val="00954A03"/>
    <w:rsid w:val="009726FF"/>
    <w:rsid w:val="00976C2A"/>
    <w:rsid w:val="009900A5"/>
    <w:rsid w:val="009A2E56"/>
    <w:rsid w:val="009A689A"/>
    <w:rsid w:val="009B1FAF"/>
    <w:rsid w:val="009B2785"/>
    <w:rsid w:val="009B7468"/>
    <w:rsid w:val="009C4F50"/>
    <w:rsid w:val="009C5563"/>
    <w:rsid w:val="009D7C33"/>
    <w:rsid w:val="009F1760"/>
    <w:rsid w:val="00A26325"/>
    <w:rsid w:val="00A31B84"/>
    <w:rsid w:val="00A4364C"/>
    <w:rsid w:val="00A52BE1"/>
    <w:rsid w:val="00A532BE"/>
    <w:rsid w:val="00A56586"/>
    <w:rsid w:val="00A87D26"/>
    <w:rsid w:val="00AA7187"/>
    <w:rsid w:val="00AB45C8"/>
    <w:rsid w:val="00AC672D"/>
    <w:rsid w:val="00AD47CF"/>
    <w:rsid w:val="00AD74AB"/>
    <w:rsid w:val="00AE5217"/>
    <w:rsid w:val="00B0543B"/>
    <w:rsid w:val="00B11735"/>
    <w:rsid w:val="00B14C81"/>
    <w:rsid w:val="00B22F6E"/>
    <w:rsid w:val="00B2656D"/>
    <w:rsid w:val="00B26A66"/>
    <w:rsid w:val="00B41EAA"/>
    <w:rsid w:val="00B50769"/>
    <w:rsid w:val="00B632B5"/>
    <w:rsid w:val="00B6443C"/>
    <w:rsid w:val="00B8584B"/>
    <w:rsid w:val="00BA4BFE"/>
    <w:rsid w:val="00BA4EE6"/>
    <w:rsid w:val="00BB458B"/>
    <w:rsid w:val="00BB55C0"/>
    <w:rsid w:val="00BC4972"/>
    <w:rsid w:val="00BC617E"/>
    <w:rsid w:val="00BD2A46"/>
    <w:rsid w:val="00BD7E82"/>
    <w:rsid w:val="00C05D71"/>
    <w:rsid w:val="00C17E59"/>
    <w:rsid w:val="00C356C2"/>
    <w:rsid w:val="00C514CD"/>
    <w:rsid w:val="00C562F4"/>
    <w:rsid w:val="00C563BF"/>
    <w:rsid w:val="00C6339A"/>
    <w:rsid w:val="00C726D1"/>
    <w:rsid w:val="00C83DCE"/>
    <w:rsid w:val="00C97D97"/>
    <w:rsid w:val="00CA0C0D"/>
    <w:rsid w:val="00CA66C9"/>
    <w:rsid w:val="00CB78AE"/>
    <w:rsid w:val="00CC31DD"/>
    <w:rsid w:val="00D05B2C"/>
    <w:rsid w:val="00D16304"/>
    <w:rsid w:val="00D17BF9"/>
    <w:rsid w:val="00D34AB6"/>
    <w:rsid w:val="00D3586B"/>
    <w:rsid w:val="00D768BA"/>
    <w:rsid w:val="00D80DB4"/>
    <w:rsid w:val="00D948E4"/>
    <w:rsid w:val="00D958FC"/>
    <w:rsid w:val="00DA5505"/>
    <w:rsid w:val="00DB216D"/>
    <w:rsid w:val="00DC5B06"/>
    <w:rsid w:val="00DD4015"/>
    <w:rsid w:val="00DF1E4E"/>
    <w:rsid w:val="00DF682A"/>
    <w:rsid w:val="00E0732C"/>
    <w:rsid w:val="00E07C19"/>
    <w:rsid w:val="00E20FC7"/>
    <w:rsid w:val="00E22585"/>
    <w:rsid w:val="00E23526"/>
    <w:rsid w:val="00E27328"/>
    <w:rsid w:val="00E43B4A"/>
    <w:rsid w:val="00E6231D"/>
    <w:rsid w:val="00E625A8"/>
    <w:rsid w:val="00E66777"/>
    <w:rsid w:val="00E72493"/>
    <w:rsid w:val="00E90922"/>
    <w:rsid w:val="00EA53D6"/>
    <w:rsid w:val="00EA7339"/>
    <w:rsid w:val="00EB0E6F"/>
    <w:rsid w:val="00EB5096"/>
    <w:rsid w:val="00EC1E5A"/>
    <w:rsid w:val="00EC3FD1"/>
    <w:rsid w:val="00ED19B7"/>
    <w:rsid w:val="00ED5D31"/>
    <w:rsid w:val="00ED7763"/>
    <w:rsid w:val="00EE37E5"/>
    <w:rsid w:val="00EF2D8C"/>
    <w:rsid w:val="00F02178"/>
    <w:rsid w:val="00F255FE"/>
    <w:rsid w:val="00F34312"/>
    <w:rsid w:val="00F34E07"/>
    <w:rsid w:val="00F35654"/>
    <w:rsid w:val="00F4256A"/>
    <w:rsid w:val="00F438B5"/>
    <w:rsid w:val="00F560EF"/>
    <w:rsid w:val="00F62F5D"/>
    <w:rsid w:val="00FA60EE"/>
    <w:rsid w:val="00FB1657"/>
    <w:rsid w:val="00FB30B4"/>
    <w:rsid w:val="00FC1EBD"/>
    <w:rsid w:val="00FC32DD"/>
    <w:rsid w:val="00FE1E7D"/>
    <w:rsid w:val="00FE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FD5B9"/>
  <w15:docId w15:val="{C74FB303-A254-4CEC-9EEF-C89D4870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E4316"/>
    <w:rPr>
      <w:color w:val="3399FF" w:themeColor="hyperlink"/>
      <w:u w:val="single"/>
    </w:rPr>
  </w:style>
  <w:style w:type="table" w:styleId="TabelacomGrelha">
    <w:name w:val="Table Grid"/>
    <w:basedOn w:val="Tabelanormal"/>
    <w:uiPriority w:val="59"/>
    <w:rsid w:val="0081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1863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43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QAmaral/ADVANCED_DATABASE_SYSTEMS_COM519_ASSESSMENTt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/home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7DB5C510EA4165A67ECF1DCD4D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D817-C5FE-4B9E-96ED-82A5F1A5B988}"/>
      </w:docPartPr>
      <w:docPartBody>
        <w:p w:rsidR="005828B5" w:rsidRDefault="00DA683D" w:rsidP="00DA683D">
          <w:pPr>
            <w:pStyle w:val="DC7DB5C510EA4165A67ECF1DCD4D8A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5F5"/>
    <w:rsid w:val="000E4CD1"/>
    <w:rsid w:val="002045F5"/>
    <w:rsid w:val="00372E8D"/>
    <w:rsid w:val="005828B5"/>
    <w:rsid w:val="009459FB"/>
    <w:rsid w:val="009E1F15"/>
    <w:rsid w:val="00CC511C"/>
    <w:rsid w:val="00DA683D"/>
    <w:rsid w:val="00DB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val="en-US" w:eastAsia="ja-JP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val="en-US" w:eastAsia="ja-JP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DC7DB5C510EA4165A67ECF1DCD4D8ABB">
    <w:name w:val="DC7DB5C510EA4165A67ECF1DCD4D8ABB"/>
    <w:rsid w:val="00DA683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2" ma:contentTypeDescription="Create a new document." ma:contentTypeScope="" ma:versionID="7484eb8177893099a89abc553d117d9d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691c3ea101f9c732bc8f422f45d3910a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3C601D6-C199-488C-A4DC-036C667043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C5CC06-D8D5-4B85-929C-39D8E9E05D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8E6A6-DB4F-477F-A41E-623B99ED2B3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2923D6-87BE-4C45-8F49-E49ECBCEA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ExecutiveReport.dotx</Template>
  <TotalTime>35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AI COM526 Software Prototype and Report (AE2)</vt:lpstr>
      <vt:lpstr>Introduction to AI COM526 Software Prototype and Report (AE2)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Systems (COM519) Rodrigo Queiroga Amaral</dc:title>
  <dc:subject>Your student number + Name</dc:subject>
  <dc:creator>Christian Sauer</dc:creator>
  <cp:lastModifiedBy>Tiago Queiroga Amaral</cp:lastModifiedBy>
  <cp:revision>17</cp:revision>
  <cp:lastPrinted>2009-08-05T20:41:00Z</cp:lastPrinted>
  <dcterms:created xsi:type="dcterms:W3CDTF">2022-01-11T14:57:00Z</dcterms:created>
  <dcterms:modified xsi:type="dcterms:W3CDTF">2022-01-11T15:30:00Z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  <property fmtid="{D5CDD505-2E9C-101B-9397-08002B2CF9AE}" pid="3" name="ContentTypeId">
    <vt:lpwstr>0x010100FA409DF20A20434B91813B9413D819A5</vt:lpwstr>
  </property>
</Properties>
</file>